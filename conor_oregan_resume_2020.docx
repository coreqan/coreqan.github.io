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15ADF" w14:textId="77777777" w:rsidR="00816216" w:rsidRDefault="004819BD" w:rsidP="001E37DA">
      <w:pPr>
        <w:pStyle w:val="Title"/>
        <w:pBdr>
          <w:bottom w:val="single" w:sz="12" w:space="1" w:color="39A5B7" w:themeColor="accent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F37CC" wp14:editId="048C4DC7">
                <wp:simplePos x="0" y="0"/>
                <wp:positionH relativeFrom="column">
                  <wp:posOffset>2538730</wp:posOffset>
                </wp:positionH>
                <wp:positionV relativeFrom="paragraph">
                  <wp:posOffset>-399191</wp:posOffset>
                </wp:positionV>
                <wp:extent cx="3759200" cy="832671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832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391A22" w14:textId="77777777" w:rsidR="00541154" w:rsidRPr="004819BD" w:rsidRDefault="004819BD" w:rsidP="004819BD">
                            <w:pPr>
                              <w:rPr>
                                <w:rFonts w:cs="Times New Roman (Body CS)"/>
                                <w:sz w:val="20"/>
                                <w:szCs w:val="20"/>
                              </w:rPr>
                            </w:pPr>
                            <w:r w:rsidRPr="004819BD">
                              <w:rPr>
                                <w:rFonts w:cs="Times New Roman (Body CS)"/>
                                <w:sz w:val="20"/>
                                <w:szCs w:val="20"/>
                              </w:rPr>
                              <w:t>9 Hyde Park Circle, Londonderry, NH 03053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0"/>
                              </w:rPr>
                              <w:br/>
                            </w:r>
                            <w:r w:rsidRPr="004819BD">
                              <w:rPr>
                                <w:rFonts w:cs="Times New Roman (Body CS)"/>
                                <w:sz w:val="20"/>
                                <w:szCs w:val="20"/>
                              </w:rPr>
                              <w:t>(603) 247-9470</w:t>
                            </w:r>
                            <w:r>
                              <w:rPr>
                                <w:rFonts w:cs="Times New Roman (Body CS)"/>
                                <w:sz w:val="20"/>
                                <w:szCs w:val="20"/>
                              </w:rPr>
                              <w:br/>
                            </w:r>
                            <w:hyperlink r:id="rId11" w:history="1">
                              <w:r w:rsidRPr="00912F45">
                                <w:rPr>
                                  <w:rStyle w:val="Hyperlink"/>
                                  <w:rFonts w:cs="Times New Roman (Body CS)"/>
                                  <w:sz w:val="20"/>
                                  <w:szCs w:val="20"/>
                                </w:rPr>
                                <w:t>conororegan11@gmail.com</w:t>
                              </w:r>
                            </w:hyperlink>
                            <w:r w:rsidR="00541154">
                              <w:rPr>
                                <w:rFonts w:cs="Times New Roman (Body CS)"/>
                                <w:sz w:val="20"/>
                                <w:szCs w:val="20"/>
                              </w:rPr>
                              <w:br/>
                              <w:t>linkedin.com/in/</w:t>
                            </w:r>
                            <w:proofErr w:type="spellStart"/>
                            <w:r w:rsidR="00541154">
                              <w:rPr>
                                <w:rFonts w:cs="Times New Roman (Body CS)"/>
                                <w:sz w:val="20"/>
                                <w:szCs w:val="20"/>
                              </w:rPr>
                              <w:t>conor-oregan</w:t>
                            </w:r>
                            <w:proofErr w:type="spellEnd"/>
                            <w:r w:rsidR="00541154">
                              <w:rPr>
                                <w:rFonts w:cs="Times New Roman (Body CS)"/>
                                <w:sz w:val="20"/>
                                <w:szCs w:val="20"/>
                              </w:rPr>
                              <w:br/>
                              <w:t>coreqan.github.io</w:t>
                            </w:r>
                          </w:p>
                          <w:p w14:paraId="28AC3DAE" w14:textId="77777777" w:rsidR="004819BD" w:rsidRPr="004819BD" w:rsidRDefault="004819BD" w:rsidP="004819BD">
                            <w:pPr>
                              <w:rPr>
                                <w:rFonts w:cs="Times New Roman (Body CS)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F37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9.9pt;margin-top:-31.45pt;width:296pt;height:6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" fillcolor="white [3201]" stroked="f" strokeweight=".5pt">
                <v:textbox>
                  <w:txbxContent>
                    <w:p w14:paraId="0B391A22" w14:textId="77777777" w:rsidR="00541154" w:rsidRPr="004819BD" w:rsidRDefault="004819BD" w:rsidP="004819BD">
                      <w:pPr>
                        <w:rPr>
                          <w:rFonts w:cs="Times New Roman (Body CS)"/>
                          <w:sz w:val="20"/>
                          <w:szCs w:val="20"/>
                        </w:rPr>
                      </w:pPr>
                      <w:r w:rsidRPr="004819BD">
                        <w:rPr>
                          <w:rFonts w:cs="Times New Roman (Body CS)"/>
                          <w:sz w:val="20"/>
                          <w:szCs w:val="20"/>
                        </w:rPr>
                        <w:t>9 Hyde Park Circle, Londonderry, NH 03053</w:t>
                      </w:r>
                      <w:r>
                        <w:rPr>
                          <w:rFonts w:cs="Times New Roman (Body CS)"/>
                          <w:sz w:val="20"/>
                          <w:szCs w:val="20"/>
                        </w:rPr>
                        <w:br/>
                      </w:r>
                      <w:r w:rsidRPr="004819BD">
                        <w:rPr>
                          <w:rFonts w:cs="Times New Roman (Body CS)"/>
                          <w:sz w:val="20"/>
                          <w:szCs w:val="20"/>
                        </w:rPr>
                        <w:t>(603) 247-9470</w:t>
                      </w:r>
                      <w:r>
                        <w:rPr>
                          <w:rFonts w:cs="Times New Roman (Body CS)"/>
                          <w:sz w:val="20"/>
                          <w:szCs w:val="20"/>
                        </w:rPr>
                        <w:br/>
                      </w:r>
                      <w:hyperlink r:id="rId12" w:history="1">
                        <w:r w:rsidRPr="00912F45">
                          <w:rPr>
                            <w:rStyle w:val="Hyperlink"/>
                            <w:rFonts w:cs="Times New Roman (Body CS)"/>
                            <w:sz w:val="20"/>
                            <w:szCs w:val="20"/>
                          </w:rPr>
                          <w:t>conororegan11@gmail.com</w:t>
                        </w:r>
                      </w:hyperlink>
                      <w:r w:rsidR="00541154">
                        <w:rPr>
                          <w:rFonts w:cs="Times New Roman (Body CS)"/>
                          <w:sz w:val="20"/>
                          <w:szCs w:val="20"/>
                        </w:rPr>
                        <w:br/>
                        <w:t>linkedin.com/in/conor-oregan</w:t>
                      </w:r>
                      <w:r w:rsidR="00541154">
                        <w:rPr>
                          <w:rFonts w:cs="Times New Roman (Body CS)"/>
                          <w:sz w:val="20"/>
                          <w:szCs w:val="20"/>
                        </w:rPr>
                        <w:br/>
                        <w:t>coreqan.github.io</w:t>
                      </w:r>
                    </w:p>
                    <w:p w14:paraId="28AC3DAE" w14:textId="77777777" w:rsidR="004819BD" w:rsidRPr="004819BD" w:rsidRDefault="004819BD" w:rsidP="004819BD">
                      <w:pPr>
                        <w:rPr>
                          <w:rFonts w:cs="Times New Roman (Body CS)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Conor </w:t>
      </w:r>
      <w:proofErr w:type="spellStart"/>
      <w:r>
        <w:t>O’Regan</w:t>
      </w:r>
      <w:proofErr w:type="spellEnd"/>
    </w:p>
    <w:p w14:paraId="0FF7F475" w14:textId="77777777" w:rsidR="006270A9" w:rsidRDefault="00DA614C" w:rsidP="004E1FA8">
      <w:pPr>
        <w:pStyle w:val="Heading1"/>
        <w:spacing w:before="60"/>
      </w:pPr>
      <w:r>
        <w:t>Profile</w:t>
      </w:r>
    </w:p>
    <w:p w14:paraId="3669DF02" w14:textId="77777777" w:rsidR="004819BD" w:rsidRPr="001E37DA" w:rsidRDefault="004819BD" w:rsidP="006D5B42">
      <w:pPr>
        <w:rPr>
          <w:sz w:val="21"/>
          <w:szCs w:val="21"/>
        </w:rPr>
      </w:pPr>
      <w:r w:rsidRPr="001E37DA">
        <w:rPr>
          <w:sz w:val="21"/>
          <w:szCs w:val="21"/>
        </w:rPr>
        <w:t xml:space="preserve">I'm an independent </w:t>
      </w:r>
      <w:proofErr w:type="spellStart"/>
      <w:r w:rsidRPr="001E37DA">
        <w:rPr>
          <w:sz w:val="21"/>
          <w:szCs w:val="21"/>
        </w:rPr>
        <w:t>teamworker</w:t>
      </w:r>
      <w:proofErr w:type="spellEnd"/>
      <w:r w:rsidRPr="001E37DA">
        <w:rPr>
          <w:sz w:val="21"/>
          <w:szCs w:val="21"/>
        </w:rPr>
        <w:t xml:space="preserve"> with strengths in business intelligence and visualization. My areas of expertise are data cleansing, wrangling, visualizing, and reporting/dashboarding. My passion lies in using data analysis to tell a story, communicate ideas, and make a difference in socially and environmentally responsible corporations.</w:t>
      </w:r>
    </w:p>
    <w:sdt>
      <w:sdtPr>
        <w:alias w:val="Experience:"/>
        <w:tag w:val="Experience:"/>
        <w:id w:val="694891199"/>
        <w:placeholder>
          <w:docPart w:val="C9D30D27E67B4A4CB7B9412F59D0C10A"/>
        </w:placeholder>
        <w:temporary/>
        <w:showingPlcHdr/>
        <w15:appearance w15:val="hidden"/>
      </w:sdtPr>
      <w:sdtEndPr/>
      <w:sdtContent>
        <w:p w14:paraId="169D138A" w14:textId="77777777" w:rsidR="0075155B" w:rsidRDefault="0075155B" w:rsidP="004E1FA8">
          <w:pPr>
            <w:pStyle w:val="Heading1"/>
            <w:spacing w:before="100"/>
          </w:pPr>
          <w:r>
            <w:t>Experience</w:t>
          </w:r>
        </w:p>
      </w:sdtContent>
    </w:sdt>
    <w:p w14:paraId="2303575F" w14:textId="77777777" w:rsidR="006D2A97" w:rsidRDefault="00285AE4" w:rsidP="0075155B">
      <w:pPr>
        <w:pStyle w:val="Heading2"/>
        <w:rPr>
          <w:szCs w:val="28"/>
        </w:rPr>
      </w:pPr>
      <w:r w:rsidRPr="006D2A97">
        <w:rPr>
          <w:caps w:val="0"/>
          <w:szCs w:val="28"/>
        </w:rPr>
        <w:t xml:space="preserve">Communication and </w:t>
      </w:r>
      <w:r>
        <w:rPr>
          <w:caps w:val="0"/>
          <w:szCs w:val="28"/>
        </w:rPr>
        <w:t>B</w:t>
      </w:r>
      <w:r w:rsidRPr="006D2A97">
        <w:rPr>
          <w:caps w:val="0"/>
          <w:szCs w:val="28"/>
        </w:rPr>
        <w:t xml:space="preserve">rand </w:t>
      </w:r>
      <w:r>
        <w:rPr>
          <w:caps w:val="0"/>
          <w:szCs w:val="28"/>
        </w:rPr>
        <w:t>D</w:t>
      </w:r>
      <w:r w:rsidRPr="006D2A97">
        <w:rPr>
          <w:caps w:val="0"/>
          <w:szCs w:val="28"/>
        </w:rPr>
        <w:t xml:space="preserve">evelopment </w:t>
      </w:r>
      <w:r>
        <w:rPr>
          <w:caps w:val="0"/>
          <w:szCs w:val="28"/>
        </w:rPr>
        <w:t>I</w:t>
      </w:r>
      <w:r w:rsidRPr="006D2A97">
        <w:rPr>
          <w:caps w:val="0"/>
          <w:szCs w:val="28"/>
        </w:rPr>
        <w:t xml:space="preserve">ntern </w:t>
      </w:r>
      <w:r w:rsidR="0075155B" w:rsidRPr="006D2A97">
        <w:rPr>
          <w:szCs w:val="28"/>
        </w:rPr>
        <w:t>| </w:t>
      </w:r>
      <w:r>
        <w:rPr>
          <w:caps w:val="0"/>
          <w:szCs w:val="28"/>
        </w:rPr>
        <w:t>T</w:t>
      </w:r>
      <w:r w:rsidRPr="006D2A97">
        <w:rPr>
          <w:caps w:val="0"/>
          <w:szCs w:val="28"/>
        </w:rPr>
        <w:t xml:space="preserve">he </w:t>
      </w:r>
      <w:r>
        <w:rPr>
          <w:caps w:val="0"/>
          <w:szCs w:val="28"/>
        </w:rPr>
        <w:t>F</w:t>
      </w:r>
      <w:r w:rsidRPr="006D2A97">
        <w:rPr>
          <w:caps w:val="0"/>
          <w:szCs w:val="28"/>
        </w:rPr>
        <w:t xml:space="preserve">reedom </w:t>
      </w:r>
      <w:r>
        <w:rPr>
          <w:caps w:val="0"/>
          <w:szCs w:val="28"/>
        </w:rPr>
        <w:t>C</w:t>
      </w:r>
      <w:r w:rsidRPr="006D2A97">
        <w:rPr>
          <w:caps w:val="0"/>
          <w:szCs w:val="28"/>
        </w:rPr>
        <w:t>afé</w:t>
      </w:r>
    </w:p>
    <w:p w14:paraId="523BA0DE" w14:textId="77777777" w:rsidR="00256702" w:rsidRPr="00285AE4" w:rsidRDefault="008177D7" w:rsidP="00256702">
      <w:pPr>
        <w:pStyle w:val="Heading2"/>
        <w:rPr>
          <w:szCs w:val="28"/>
        </w:rPr>
      </w:pPr>
      <w:r w:rsidRPr="00285AE4">
        <w:rPr>
          <w:caps w:val="0"/>
          <w:szCs w:val="28"/>
        </w:rPr>
        <w:t xml:space="preserve">June 2019 </w:t>
      </w:r>
      <w:r w:rsidR="005B7F1B" w:rsidRPr="00285AE4">
        <w:rPr>
          <w:szCs w:val="28"/>
        </w:rPr>
        <w:t>–</w:t>
      </w:r>
      <w:r w:rsidRPr="00285AE4">
        <w:rPr>
          <w:caps w:val="0"/>
          <w:szCs w:val="28"/>
        </w:rPr>
        <w:t xml:space="preserve"> August </w:t>
      </w:r>
      <w:r w:rsidR="005B7F1B" w:rsidRPr="00285AE4">
        <w:rPr>
          <w:szCs w:val="28"/>
        </w:rPr>
        <w:t>2019</w:t>
      </w:r>
    </w:p>
    <w:p w14:paraId="549737D1" w14:textId="77777777" w:rsidR="00256702" w:rsidRPr="001E37DA" w:rsidRDefault="00256702" w:rsidP="00256702">
      <w:pPr>
        <w:pStyle w:val="ListBullet"/>
        <w:rPr>
          <w:sz w:val="21"/>
          <w:szCs w:val="21"/>
          <w:lang w:eastAsia="en-US"/>
        </w:rPr>
      </w:pPr>
      <w:r w:rsidRPr="001E37DA">
        <w:rPr>
          <w:sz w:val="21"/>
          <w:szCs w:val="21"/>
          <w:lang w:eastAsia="en-US"/>
        </w:rPr>
        <w:t>Selected for UNH Center for Social Innovation and Enterprise’s Social Innovation Internship</w:t>
      </w:r>
    </w:p>
    <w:p w14:paraId="48453E98" w14:textId="77777777" w:rsidR="00256702" w:rsidRPr="001E37DA" w:rsidRDefault="00256702" w:rsidP="00256702">
      <w:pPr>
        <w:pStyle w:val="ListBullet"/>
        <w:rPr>
          <w:sz w:val="21"/>
          <w:szCs w:val="21"/>
          <w:lang w:eastAsia="en-US"/>
        </w:rPr>
      </w:pPr>
      <w:r w:rsidRPr="001E37DA">
        <w:rPr>
          <w:sz w:val="21"/>
          <w:szCs w:val="21"/>
          <w:lang w:eastAsia="en-US"/>
        </w:rPr>
        <w:t xml:space="preserve">Redesigned conscious consumer materials (print and web) and website content on </w:t>
      </w:r>
      <w:proofErr w:type="spellStart"/>
      <w:r w:rsidRPr="001E37DA">
        <w:rPr>
          <w:sz w:val="21"/>
          <w:szCs w:val="21"/>
          <w:lang w:eastAsia="en-US"/>
        </w:rPr>
        <w:t>SquareSpace</w:t>
      </w:r>
      <w:proofErr w:type="spellEnd"/>
    </w:p>
    <w:p w14:paraId="237F15C0" w14:textId="77777777" w:rsidR="00256702" w:rsidRPr="001E37DA" w:rsidRDefault="00256702" w:rsidP="00256702">
      <w:pPr>
        <w:pStyle w:val="ListBullet"/>
        <w:rPr>
          <w:sz w:val="21"/>
          <w:szCs w:val="21"/>
          <w:lang w:eastAsia="en-US"/>
        </w:rPr>
      </w:pPr>
      <w:r w:rsidRPr="001E37DA">
        <w:rPr>
          <w:sz w:val="21"/>
          <w:szCs w:val="21"/>
          <w:lang w:eastAsia="en-US"/>
        </w:rPr>
        <w:t>Managed and Optimized missional awareness campaigns across social media platforms and tracked KPI’s within Google Analytics</w:t>
      </w:r>
    </w:p>
    <w:p w14:paraId="5D7239FE" w14:textId="77777777" w:rsidR="00256702" w:rsidRPr="001E37DA" w:rsidRDefault="00256702" w:rsidP="00256702">
      <w:pPr>
        <w:pStyle w:val="ListBullet"/>
        <w:rPr>
          <w:sz w:val="21"/>
          <w:szCs w:val="21"/>
          <w:lang w:eastAsia="en-US"/>
        </w:rPr>
      </w:pPr>
      <w:r w:rsidRPr="001E37DA">
        <w:rPr>
          <w:sz w:val="21"/>
          <w:szCs w:val="21"/>
          <w:lang w:eastAsia="en-US"/>
        </w:rPr>
        <w:t>Developed video training resources and customer/partner-facing reports using Microsoft Office</w:t>
      </w:r>
    </w:p>
    <w:p w14:paraId="0227BDE9" w14:textId="77777777" w:rsidR="00993E6B" w:rsidRDefault="00285AE4" w:rsidP="0075155B">
      <w:pPr>
        <w:pStyle w:val="Heading2"/>
      </w:pPr>
      <w:r>
        <w:rPr>
          <w:caps w:val="0"/>
        </w:rPr>
        <w:t>Resident Assistant</w:t>
      </w:r>
      <w:r w:rsidR="0075155B">
        <w:t> | </w:t>
      </w:r>
      <w:r>
        <w:rPr>
          <w:caps w:val="0"/>
        </w:rPr>
        <w:t>University of New Hampshire</w:t>
      </w:r>
    </w:p>
    <w:p w14:paraId="49AD580E" w14:textId="77777777" w:rsidR="0075155B" w:rsidRPr="00285AE4" w:rsidRDefault="008177D7" w:rsidP="0075155B">
      <w:pPr>
        <w:pStyle w:val="Heading2"/>
      </w:pPr>
      <w:r w:rsidRPr="00285AE4">
        <w:rPr>
          <w:caps w:val="0"/>
        </w:rPr>
        <w:t xml:space="preserve">August 2018 </w:t>
      </w:r>
      <w:r w:rsidR="00993E6B" w:rsidRPr="00285AE4">
        <w:t>–</w:t>
      </w:r>
      <w:r w:rsidRPr="00285AE4">
        <w:rPr>
          <w:caps w:val="0"/>
        </w:rPr>
        <w:t xml:space="preserve"> May </w:t>
      </w:r>
      <w:r w:rsidR="00993E6B" w:rsidRPr="00285AE4">
        <w:t>2019</w:t>
      </w:r>
    </w:p>
    <w:p w14:paraId="1A17E4B6" w14:textId="77777777" w:rsidR="00993E6B" w:rsidRPr="001E37DA" w:rsidRDefault="00993E6B" w:rsidP="00993E6B">
      <w:pPr>
        <w:pStyle w:val="ListBullet"/>
        <w:rPr>
          <w:sz w:val="21"/>
          <w:szCs w:val="21"/>
          <w:lang w:eastAsia="en-US"/>
        </w:rPr>
      </w:pPr>
      <w:r w:rsidRPr="001E37DA">
        <w:rPr>
          <w:sz w:val="21"/>
          <w:szCs w:val="21"/>
          <w:lang w:eastAsia="en-US"/>
        </w:rPr>
        <w:t>Supervised a floor of ~30 residents, providing paraprofessional advising for first year students</w:t>
      </w:r>
    </w:p>
    <w:p w14:paraId="21ADD982" w14:textId="77777777" w:rsidR="00993E6B" w:rsidRPr="001E37DA" w:rsidRDefault="00993E6B" w:rsidP="00993E6B">
      <w:pPr>
        <w:pStyle w:val="ListBullet"/>
        <w:rPr>
          <w:sz w:val="21"/>
          <w:szCs w:val="21"/>
          <w:lang w:eastAsia="en-US"/>
        </w:rPr>
      </w:pPr>
      <w:r w:rsidRPr="001E37DA">
        <w:rPr>
          <w:sz w:val="21"/>
          <w:szCs w:val="21"/>
          <w:lang w:eastAsia="en-US"/>
        </w:rPr>
        <w:t>Used social media and traditional marketing communication tools to promote in-hall events, resulting in more informed and engaged students</w:t>
      </w:r>
    </w:p>
    <w:p w14:paraId="257E1D54" w14:textId="77777777" w:rsidR="00993E6B" w:rsidRPr="001E37DA" w:rsidRDefault="00993E6B" w:rsidP="00993E6B">
      <w:pPr>
        <w:pStyle w:val="ListBullet"/>
        <w:rPr>
          <w:sz w:val="21"/>
          <w:szCs w:val="21"/>
          <w:lang w:eastAsia="en-US"/>
        </w:rPr>
      </w:pPr>
      <w:r w:rsidRPr="001E37DA">
        <w:rPr>
          <w:sz w:val="21"/>
          <w:szCs w:val="21"/>
          <w:lang w:eastAsia="en-US"/>
        </w:rPr>
        <w:t>Developed and facilitated proactive, educational</w:t>
      </w:r>
      <w:r w:rsidR="00541154" w:rsidRPr="001E37DA">
        <w:rPr>
          <w:sz w:val="21"/>
          <w:szCs w:val="21"/>
          <w:lang w:eastAsia="en-US"/>
        </w:rPr>
        <w:t xml:space="preserve">, </w:t>
      </w:r>
      <w:r w:rsidRPr="001E37DA">
        <w:rPr>
          <w:sz w:val="21"/>
          <w:szCs w:val="21"/>
          <w:lang w:eastAsia="en-US"/>
        </w:rPr>
        <w:t>and community-focused programs revolving around academics and career, inclusion and equity, and healthy living</w:t>
      </w:r>
    </w:p>
    <w:p w14:paraId="7237F5D5" w14:textId="77777777" w:rsidR="00993E6B" w:rsidRPr="001E37DA" w:rsidRDefault="00541154" w:rsidP="00993E6B">
      <w:pPr>
        <w:pStyle w:val="ListBullet"/>
        <w:rPr>
          <w:sz w:val="21"/>
          <w:szCs w:val="21"/>
          <w:lang w:eastAsia="en-US"/>
        </w:rPr>
      </w:pPr>
      <w:r w:rsidRPr="001E37DA">
        <w:rPr>
          <w:sz w:val="21"/>
          <w:szCs w:val="21"/>
          <w:lang w:eastAsia="en-US"/>
        </w:rPr>
        <w:t>Established</w:t>
      </w:r>
      <w:r w:rsidR="00993E6B" w:rsidRPr="001E37DA">
        <w:rPr>
          <w:sz w:val="21"/>
          <w:szCs w:val="21"/>
          <w:lang w:eastAsia="en-US"/>
        </w:rPr>
        <w:t xml:space="preserve"> trust between residents and myself, leading to problem solving and conflict de-escalation experience</w:t>
      </w:r>
    </w:p>
    <w:p w14:paraId="67DECFCF" w14:textId="77777777" w:rsidR="00445342" w:rsidRDefault="00445342" w:rsidP="004E1FA8">
      <w:pPr>
        <w:pStyle w:val="Heading1"/>
        <w:spacing w:before="1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Education</w:t>
      </w:r>
    </w:p>
    <w:p w14:paraId="69D71389" w14:textId="77777777" w:rsidR="00B74702" w:rsidRDefault="00285AE4" w:rsidP="00445342">
      <w:pPr>
        <w:pStyle w:val="Heading2"/>
      </w:pPr>
      <w:r>
        <w:rPr>
          <w:caps w:val="0"/>
        </w:rPr>
        <w:t>Master</w:t>
      </w:r>
      <w:r w:rsidR="00B74702">
        <w:t xml:space="preserve"> </w:t>
      </w:r>
      <w:r>
        <w:rPr>
          <w:caps w:val="0"/>
        </w:rPr>
        <w:t>of Science in Business Analytics | Expected May 2021</w:t>
      </w:r>
    </w:p>
    <w:p w14:paraId="7B1558B7" w14:textId="77777777" w:rsidR="00554E05" w:rsidRPr="00B74702" w:rsidRDefault="00B74702" w:rsidP="00B74702">
      <w:pPr>
        <w:rPr>
          <w:b/>
          <w:bCs/>
        </w:rPr>
      </w:pPr>
      <w:r w:rsidRPr="00B74702">
        <w:rPr>
          <w:b/>
          <w:bCs/>
        </w:rPr>
        <w:t>University of New Hampshire | Durham, NH 03824</w:t>
      </w:r>
      <w:r w:rsidR="00554E05">
        <w:rPr>
          <w:b/>
          <w:bCs/>
        </w:rPr>
        <w:br/>
      </w:r>
      <w:r w:rsidR="00554E05" w:rsidRPr="001E37DA">
        <w:rPr>
          <w:sz w:val="21"/>
          <w:szCs w:val="21"/>
        </w:rPr>
        <w:t>3.55 GPA</w:t>
      </w:r>
      <w:r w:rsidR="00285AE4" w:rsidRPr="001E37DA">
        <w:rPr>
          <w:sz w:val="21"/>
          <w:szCs w:val="21"/>
        </w:rPr>
        <w:br/>
        <w:t>Relevant Coursework: Communication of Data, Statistical Analysis, Optimization Methods</w:t>
      </w:r>
    </w:p>
    <w:p w14:paraId="7CF95E89" w14:textId="77777777" w:rsidR="00B74702" w:rsidRDefault="00082E6D" w:rsidP="00445342">
      <w:pPr>
        <w:pStyle w:val="Heading2"/>
      </w:pPr>
      <w:r>
        <w:t>b</w:t>
      </w:r>
      <w:r w:rsidR="00285AE4">
        <w:rPr>
          <w:caps w:val="0"/>
        </w:rPr>
        <w:t>achelor of Science in Business Administration (Marketing Focus) | May 2020</w:t>
      </w:r>
    </w:p>
    <w:p w14:paraId="05ACA9EE" w14:textId="77777777" w:rsidR="006270A9" w:rsidRPr="001E37DA" w:rsidRDefault="00B74702" w:rsidP="00445342">
      <w:pPr>
        <w:pStyle w:val="Heading2"/>
        <w:rPr>
          <w:b w:val="0"/>
          <w:bCs/>
          <w:caps w:val="0"/>
          <w:sz w:val="21"/>
          <w:szCs w:val="22"/>
        </w:rPr>
      </w:pPr>
      <w:r>
        <w:rPr>
          <w:caps w:val="0"/>
        </w:rPr>
        <w:t>University of New Hampshire | Durham, NH 03824</w:t>
      </w:r>
      <w:r w:rsidR="00554E05">
        <w:rPr>
          <w:caps w:val="0"/>
        </w:rPr>
        <w:br/>
      </w:r>
      <w:r w:rsidR="00554E05" w:rsidRPr="001E37DA">
        <w:rPr>
          <w:b w:val="0"/>
          <w:bCs/>
          <w:caps w:val="0"/>
          <w:sz w:val="21"/>
          <w:szCs w:val="22"/>
        </w:rPr>
        <w:t>3.64 GPA</w:t>
      </w:r>
    </w:p>
    <w:p w14:paraId="4BFFC230" w14:textId="77777777" w:rsidR="00285AE4" w:rsidRPr="001E37DA" w:rsidRDefault="00285AE4" w:rsidP="00285AE4">
      <w:pPr>
        <w:rPr>
          <w:sz w:val="21"/>
          <w:szCs w:val="21"/>
        </w:rPr>
      </w:pPr>
      <w:r w:rsidRPr="001E37DA">
        <w:rPr>
          <w:sz w:val="21"/>
          <w:szCs w:val="21"/>
        </w:rPr>
        <w:t>Relevant Coursework: Management Information Systems, Marketing Analytics, Business Statistics</w:t>
      </w:r>
    </w:p>
    <w:sdt>
      <w:sdtPr>
        <w:alias w:val="Skills &amp; Abilities:"/>
        <w:tag w:val="Skills &amp; Abilities:"/>
        <w:id w:val="458624136"/>
        <w:placeholder>
          <w:docPart w:val="2599950492ADD24EBF974DAC14E7F39D"/>
        </w:placeholder>
        <w:temporary/>
        <w:showingPlcHdr/>
        <w15:appearance w15:val="hidden"/>
      </w:sdtPr>
      <w:sdtEndPr/>
      <w:sdtContent>
        <w:p w14:paraId="2DC98427" w14:textId="77777777" w:rsidR="006270A9" w:rsidRDefault="009D5933" w:rsidP="004E1FA8">
          <w:pPr>
            <w:pStyle w:val="Heading1"/>
            <w:spacing w:before="100"/>
          </w:pPr>
          <w:r>
            <w:t>Skills &amp; Abilities</w:t>
          </w:r>
        </w:p>
      </w:sdtContent>
    </w:sdt>
    <w:p w14:paraId="26DFA868" w14:textId="77777777" w:rsidR="00EC3D9F" w:rsidRDefault="00EC3D9F" w:rsidP="00EC3D9F">
      <w:pPr>
        <w:pStyle w:val="ListBullet"/>
        <w:sectPr w:rsidR="00EC3D9F" w:rsidSect="00617B26">
          <w:footerReference w:type="default" r:id="rId13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6D4C6842" w14:textId="77777777" w:rsidR="00676587" w:rsidRPr="001E37DA" w:rsidRDefault="00DC7E08" w:rsidP="001E37DA">
      <w:pPr>
        <w:pStyle w:val="ListBullet"/>
        <w:ind w:left="720"/>
        <w:rPr>
          <w:sz w:val="21"/>
          <w:szCs w:val="21"/>
        </w:rPr>
      </w:pPr>
      <w:r w:rsidRPr="001E37DA">
        <w:rPr>
          <w:sz w:val="21"/>
          <w:szCs w:val="21"/>
        </w:rPr>
        <w:t>Microsoft Office</w:t>
      </w:r>
    </w:p>
    <w:p w14:paraId="27489AF2" w14:textId="77777777" w:rsidR="00676587" w:rsidRPr="001E37DA" w:rsidRDefault="00DC7E08" w:rsidP="001E37DA">
      <w:pPr>
        <w:pStyle w:val="ListBullet"/>
        <w:ind w:left="720"/>
        <w:rPr>
          <w:sz w:val="21"/>
          <w:szCs w:val="21"/>
        </w:rPr>
      </w:pPr>
      <w:r w:rsidRPr="001E37DA">
        <w:rPr>
          <w:sz w:val="21"/>
          <w:szCs w:val="21"/>
        </w:rPr>
        <w:t>R/RStudio</w:t>
      </w:r>
    </w:p>
    <w:p w14:paraId="276D1034" w14:textId="77777777" w:rsidR="00EC3D9F" w:rsidRPr="001E37DA" w:rsidRDefault="00DC7E08" w:rsidP="001E37DA">
      <w:pPr>
        <w:pStyle w:val="ListBullet"/>
        <w:ind w:left="720"/>
        <w:rPr>
          <w:sz w:val="21"/>
          <w:szCs w:val="21"/>
        </w:rPr>
      </w:pPr>
      <w:r w:rsidRPr="001E37DA">
        <w:rPr>
          <w:sz w:val="21"/>
          <w:szCs w:val="21"/>
        </w:rPr>
        <w:t>SQL</w:t>
      </w:r>
    </w:p>
    <w:p w14:paraId="1E137003" w14:textId="77777777" w:rsidR="00541154" w:rsidRPr="001E37DA" w:rsidRDefault="00541154" w:rsidP="001E37DA">
      <w:pPr>
        <w:pStyle w:val="ListBullet"/>
        <w:numPr>
          <w:ilvl w:val="0"/>
          <w:numId w:val="0"/>
        </w:numPr>
        <w:ind w:left="720"/>
        <w:rPr>
          <w:sz w:val="21"/>
          <w:szCs w:val="21"/>
        </w:rPr>
      </w:pPr>
    </w:p>
    <w:p w14:paraId="6ABCE3C0" w14:textId="77777777" w:rsidR="00EC3D9F" w:rsidRPr="001E37DA" w:rsidRDefault="00DC7E08" w:rsidP="001E37DA">
      <w:pPr>
        <w:pStyle w:val="ListBullet"/>
        <w:ind w:left="720"/>
        <w:rPr>
          <w:sz w:val="21"/>
          <w:szCs w:val="21"/>
        </w:rPr>
      </w:pPr>
      <w:r w:rsidRPr="001E37DA">
        <w:rPr>
          <w:sz w:val="21"/>
          <w:szCs w:val="21"/>
        </w:rPr>
        <w:t>Tableau</w:t>
      </w:r>
    </w:p>
    <w:p w14:paraId="6B7A3395" w14:textId="77777777" w:rsidR="00F52D1C" w:rsidRPr="001E37DA" w:rsidRDefault="00DC7E08" w:rsidP="001E37DA">
      <w:pPr>
        <w:pStyle w:val="ListBullet"/>
        <w:ind w:left="720"/>
        <w:rPr>
          <w:sz w:val="21"/>
          <w:szCs w:val="21"/>
        </w:rPr>
      </w:pPr>
      <w:r w:rsidRPr="001E37DA">
        <w:rPr>
          <w:sz w:val="21"/>
          <w:szCs w:val="21"/>
        </w:rPr>
        <w:t>Microsoft Power BI</w:t>
      </w:r>
    </w:p>
    <w:p w14:paraId="4A19DE7A" w14:textId="77777777" w:rsidR="00DC7E08" w:rsidRPr="001E37DA" w:rsidRDefault="00541154" w:rsidP="001E37DA">
      <w:pPr>
        <w:pStyle w:val="ListBullet"/>
        <w:ind w:left="720"/>
        <w:rPr>
          <w:sz w:val="21"/>
          <w:szCs w:val="21"/>
        </w:rPr>
      </w:pPr>
      <w:r w:rsidRPr="001E37DA">
        <w:rPr>
          <w:sz w:val="21"/>
          <w:szCs w:val="21"/>
        </w:rPr>
        <w:t>Interpersonal Communication</w:t>
      </w:r>
    </w:p>
    <w:p w14:paraId="5D78D831" w14:textId="77777777" w:rsidR="00DC7E08" w:rsidRDefault="00DC7E08" w:rsidP="00DC7E08">
      <w:pPr>
        <w:pStyle w:val="ListBullet"/>
        <w:sectPr w:rsidR="00DC7E08" w:rsidSect="004E1FA8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  <w:titlePg/>
          <w:docGrid w:linePitch="360"/>
        </w:sectPr>
      </w:pPr>
    </w:p>
    <w:p w14:paraId="000AC2E5" w14:textId="77777777" w:rsidR="006270A9" w:rsidRDefault="00706247" w:rsidP="004E1FA8">
      <w:pPr>
        <w:pStyle w:val="Heading1"/>
        <w:spacing w:before="100"/>
      </w:pPr>
      <w:r>
        <w:t>Activities and Interests</w:t>
      </w:r>
    </w:p>
    <w:p w14:paraId="37E37EAB" w14:textId="77777777" w:rsidR="001B29CF" w:rsidRPr="001E37DA" w:rsidRDefault="00DC7E08" w:rsidP="006D5B42">
      <w:pPr>
        <w:rPr>
          <w:sz w:val="21"/>
          <w:szCs w:val="21"/>
        </w:rPr>
      </w:pPr>
      <w:r w:rsidRPr="001E37DA">
        <w:rPr>
          <w:sz w:val="21"/>
          <w:szCs w:val="21"/>
        </w:rPr>
        <w:t>Guitar, Soccer, Long-Distance Running</w:t>
      </w:r>
    </w:p>
    <w:sectPr w:rsidR="001B29CF" w:rsidRPr="001E37DA" w:rsidSect="00EC3D9F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56CF5" w14:textId="77777777" w:rsidR="00F55E06" w:rsidRDefault="00F55E06">
      <w:pPr>
        <w:spacing w:after="0"/>
      </w:pPr>
      <w:r>
        <w:separator/>
      </w:r>
    </w:p>
  </w:endnote>
  <w:endnote w:type="continuationSeparator" w:id="0">
    <w:p w14:paraId="7081F206" w14:textId="77777777" w:rsidR="00F55E06" w:rsidRDefault="00F55E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181A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60D1E" w14:textId="77777777" w:rsidR="00F55E06" w:rsidRDefault="00F55E06">
      <w:pPr>
        <w:spacing w:after="0"/>
      </w:pPr>
      <w:r>
        <w:separator/>
      </w:r>
    </w:p>
  </w:footnote>
  <w:footnote w:type="continuationSeparator" w:id="0">
    <w:p w14:paraId="1801324C" w14:textId="77777777" w:rsidR="00F55E06" w:rsidRDefault="00F55E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824D39"/>
    <w:multiLevelType w:val="multilevel"/>
    <w:tmpl w:val="7526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F83EBF"/>
    <w:multiLevelType w:val="multilevel"/>
    <w:tmpl w:val="BEAC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3"/>
  </w:num>
  <w:num w:numId="17">
    <w:abstractNumId w:val="17"/>
  </w:num>
  <w:num w:numId="18">
    <w:abstractNumId w:val="10"/>
  </w:num>
  <w:num w:numId="19">
    <w:abstractNumId w:val="25"/>
  </w:num>
  <w:num w:numId="20">
    <w:abstractNumId w:val="21"/>
  </w:num>
  <w:num w:numId="21">
    <w:abstractNumId w:val="11"/>
  </w:num>
  <w:num w:numId="22">
    <w:abstractNumId w:val="16"/>
  </w:num>
  <w:num w:numId="23">
    <w:abstractNumId w:val="24"/>
  </w:num>
  <w:num w:numId="24">
    <w:abstractNumId w:val="12"/>
  </w:num>
  <w:num w:numId="25">
    <w:abstractNumId w:val="14"/>
  </w:num>
  <w:num w:numId="26">
    <w:abstractNumId w:val="23"/>
  </w:num>
  <w:num w:numId="27">
    <w:abstractNumId w:val="22"/>
  </w:num>
  <w:num w:numId="28">
    <w:abstractNumId w:val="1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removePersonalInformation/>
  <w:removeDateAndTime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2E"/>
    <w:rsid w:val="0001582B"/>
    <w:rsid w:val="0007149E"/>
    <w:rsid w:val="00082E6D"/>
    <w:rsid w:val="000A4F59"/>
    <w:rsid w:val="000F6F53"/>
    <w:rsid w:val="00137193"/>
    <w:rsid w:val="00141A4C"/>
    <w:rsid w:val="001B29CF"/>
    <w:rsid w:val="001E37DA"/>
    <w:rsid w:val="00232312"/>
    <w:rsid w:val="00256702"/>
    <w:rsid w:val="0028220F"/>
    <w:rsid w:val="00285AE4"/>
    <w:rsid w:val="0029269F"/>
    <w:rsid w:val="002D77E3"/>
    <w:rsid w:val="00356C14"/>
    <w:rsid w:val="00360C19"/>
    <w:rsid w:val="003B7FA6"/>
    <w:rsid w:val="004440FC"/>
    <w:rsid w:val="00445342"/>
    <w:rsid w:val="00460E93"/>
    <w:rsid w:val="004819BD"/>
    <w:rsid w:val="004E1FA8"/>
    <w:rsid w:val="00541154"/>
    <w:rsid w:val="00554E05"/>
    <w:rsid w:val="00557E35"/>
    <w:rsid w:val="00584EB7"/>
    <w:rsid w:val="005B7F1B"/>
    <w:rsid w:val="005C4F47"/>
    <w:rsid w:val="00617B26"/>
    <w:rsid w:val="006270A9"/>
    <w:rsid w:val="00675956"/>
    <w:rsid w:val="00676587"/>
    <w:rsid w:val="00681034"/>
    <w:rsid w:val="006D2A97"/>
    <w:rsid w:val="006D5B42"/>
    <w:rsid w:val="00705944"/>
    <w:rsid w:val="00706247"/>
    <w:rsid w:val="00741202"/>
    <w:rsid w:val="0075155B"/>
    <w:rsid w:val="00787CAF"/>
    <w:rsid w:val="00816216"/>
    <w:rsid w:val="008177D7"/>
    <w:rsid w:val="00834D92"/>
    <w:rsid w:val="0087734B"/>
    <w:rsid w:val="00993E6B"/>
    <w:rsid w:val="009B7B39"/>
    <w:rsid w:val="009C4DED"/>
    <w:rsid w:val="009D5933"/>
    <w:rsid w:val="009F2555"/>
    <w:rsid w:val="00A35217"/>
    <w:rsid w:val="00AB1A88"/>
    <w:rsid w:val="00AE25A5"/>
    <w:rsid w:val="00B74702"/>
    <w:rsid w:val="00B7682E"/>
    <w:rsid w:val="00B9624E"/>
    <w:rsid w:val="00BD768D"/>
    <w:rsid w:val="00C45237"/>
    <w:rsid w:val="00C61F8E"/>
    <w:rsid w:val="00CF1A1E"/>
    <w:rsid w:val="00DA614C"/>
    <w:rsid w:val="00DC7E08"/>
    <w:rsid w:val="00E83E4B"/>
    <w:rsid w:val="00EA560A"/>
    <w:rsid w:val="00EC3D9F"/>
    <w:rsid w:val="00ED2268"/>
    <w:rsid w:val="00EE42A8"/>
    <w:rsid w:val="00F22CEB"/>
    <w:rsid w:val="00F52D1C"/>
    <w:rsid w:val="00F55E06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445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onororegan11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onororegan11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nor/Desktop/Professional/Conor%20ORegan%20Resume%2020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D30D27E67B4A4CB7B9412F59D0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3B4AC-1B4C-5E47-B188-858F68205F57}"/>
      </w:docPartPr>
      <w:docPartBody>
        <w:p w:rsidR="005174F5" w:rsidRDefault="0085584F">
          <w:pPr>
            <w:pStyle w:val="C9D30D27E67B4A4CB7B9412F59D0C10A"/>
          </w:pPr>
          <w:r>
            <w:t>Experience</w:t>
          </w:r>
        </w:p>
      </w:docPartBody>
    </w:docPart>
    <w:docPart>
      <w:docPartPr>
        <w:name w:val="2599950492ADD24EBF974DAC14E7F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63F29-F796-6847-B284-6C015CC3407E}"/>
      </w:docPartPr>
      <w:docPartBody>
        <w:p w:rsidR="005174F5" w:rsidRDefault="0085584F">
          <w:pPr>
            <w:pStyle w:val="2599950492ADD24EBF974DAC14E7F39D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4F"/>
    <w:rsid w:val="005174F5"/>
    <w:rsid w:val="0085584F"/>
    <w:rsid w:val="00DD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D30D27E67B4A4CB7B9412F59D0C10A">
    <w:name w:val="C9D30D27E67B4A4CB7B9412F59D0C10A"/>
  </w:style>
  <w:style w:type="paragraph" w:customStyle="1" w:styleId="2599950492ADD24EBF974DAC14E7F39D">
    <w:name w:val="2599950492ADD24EBF974DAC14E7F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Conor ORegan Resume 2020.dotx</Template>
  <TotalTime>0</TotalTime>
  <Pages>1</Pages>
  <Words>306</Words>
  <Characters>1749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2020-12-14T18:01:00Z</dcterms:created>
  <dcterms:modified xsi:type="dcterms:W3CDTF">2020-12-14T18:03:00Z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